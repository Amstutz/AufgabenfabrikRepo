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htm" ContentType="application/xhtml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A9" w:rsidRDefault="00FF7EED" w:rsidP="00FF7EED">
      <w:pPr>
        <w:pStyle w:val="Titel"/>
      </w:pPr>
      <w:r>
        <w:t>Trötheims Aufgabenserie 29</w:t>
      </w:r>
    </w:p>
    <w:p w:rsidR="00480F33" w:rsidRDefault="00BB3349" w:rsidP="00FF7EED">
      <w:pPr>
        <w:pStyle w:val="berschrift1"/>
        <w:numPr>
          <w:ilvl w:val="0"/>
          <w:numId w:val="0"/>
        </w:numPr>
        <w:ind w:left="432" w:hanging="432"/>
      </w:pPr>
      <w:r>
        <w:t>
          <w:altChunk xmlns:r="http://schemas.openxmlformats.org/officeDocument/2006/relationships" xmlns:w="http://schemas.openxmlformats.org/wordprocessingml/2006/main" r:id="rHTMLId1"/>
        </w:t>
      </w:r>
    </w:p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Default="00480F33" w:rsidP="00480F33"/>
    <w:p w:rsidR="000C4E9A" w:rsidRDefault="00480F33" w:rsidP="00480F33">
      <w:pPr>
        <w:tabs>
          <w:tab w:val="left" w:pos="1815"/>
        </w:tabs>
      </w:pPr>
      <w:r>
        <w:tab/>
      </w:r>
    </w:p>
    <w:p w:rsidR="000C4E9A" w:rsidRPr="000C4E9A" w:rsidRDefault="000C4E9A" w:rsidP="000C4E9A"/>
    <w:p w:rsidR="000C4E9A" w:rsidRPr="000C4E9A" w:rsidRDefault="000C4E9A" w:rsidP="000C4E9A"/>
    <w:p w:rsidR="000C4E9A" w:rsidRDefault="000C4E9A" w:rsidP="000C4E9A"/>
    <w:p w:rsidR="00FF7EED" w:rsidRPr="000C4E9A" w:rsidRDefault="000C4E9A" w:rsidP="000C4E9A">
      <w:pPr>
        <w:tabs>
          <w:tab w:val="left" w:pos="3720"/>
        </w:tabs>
      </w:pPr>
      <w:r>
        <w:tab/>
      </w:r>
    </w:p>
    <w:sectPr w:rsidR="00FF7EED" w:rsidRPr="000C4E9A" w:rsidSect="00E439A3">
      <w:headerReference w:type="default" r:id="rId8"/>
      <w:footerReference w:type="default" r:id="rId9"/>
      <w:pgSz w:w="11906" w:h="16838"/>
      <w:pgMar w:top="1417" w:right="1417" w:bottom="1134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821" w:rsidRDefault="00B35821" w:rsidP="00FF7EED">
      <w:pPr>
        <w:spacing w:after="0" w:line="240" w:lineRule="auto"/>
      </w:pPr>
      <w:r>
        <w:separator/>
      </w:r>
    </w:p>
  </w:endnote>
  <w:endnote w:type="continuationSeparator" w:id="0">
    <w:p w:rsidR="00B35821" w:rsidRDefault="00B35821" w:rsidP="00FF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2F0" w:rsidRDefault="00CD22F0">
    <w:pPr>
      <w:pStyle w:val="Fuzeile"/>
      <w:pBdr>
        <w:top w:val="thinThickSmallGap" w:sz="24" w:space="1" w:color="585858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Erstellt von: Timon Amstutz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Seite </w:t>
    </w:r>
    <w:fldSimple w:instr=" PAGE   \* MERGEFORMAT ">
      <w:r w:rsidR="007A5064" w:rsidRPr="007A5064">
        <w:rPr>
          <w:rFonts w:asciiTheme="majorHAnsi" w:hAnsiTheme="majorHAnsi"/>
          <w:noProof/>
        </w:rPr>
        <w:t>1</w:t>
      </w:r>
    </w:fldSimple>
  </w:p>
  <w:p w:rsidR="00FF7EED" w:rsidRDefault="00FF7EED" w:rsidP="00E439A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821" w:rsidRDefault="00B35821" w:rsidP="00FF7EED">
      <w:pPr>
        <w:spacing w:after="0" w:line="240" w:lineRule="auto"/>
      </w:pPr>
      <w:r>
        <w:separator/>
      </w:r>
    </w:p>
  </w:footnote>
  <w:footnote w:type="continuationSeparator" w:id="0">
    <w:p w:rsidR="00B35821" w:rsidRDefault="00B35821" w:rsidP="00FF7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9A3" w:rsidRPr="00E439A3" w:rsidRDefault="00E439A3" w:rsidP="00E439A3">
    <w:pPr>
      <w:pStyle w:val="Fuzeile"/>
      <w:jc w:val="center"/>
      <w:rPr>
        <w:rFonts w:asciiTheme="majorHAnsi" w:hAnsiTheme="majorHAnsi" w:cstheme="majorHAnsi"/>
        <w:sz w:val="32"/>
        <w:szCs w:val="32"/>
      </w:rPr>
    </w:pPr>
    <w:r w:rsidRPr="00E439A3">
      <w:rPr>
        <w:rFonts w:asciiTheme="majorHAnsi" w:hAnsiTheme="majorHAnsi" w:cstheme="majorHAnsi"/>
        <w:sz w:val="32"/>
        <w:szCs w:val="32"/>
      </w:rPr>
      <w:t>Trötheims Aufgabenserie 29</w:t>
    </w:r>
  </w:p>
  <w:p w:rsidR="00E439A3" w:rsidRPr="00E439A3" w:rsidRDefault="003B314D" w:rsidP="00E439A3">
    <w:pPr>
      <w:pStyle w:val="Fuzeile"/>
      <w:rPr>
        <w:rFonts w:asciiTheme="majorHAnsi" w:hAnsiTheme="majorHAnsi" w:cstheme="majorHAnsi"/>
      </w:rPr>
    </w:pPr>
    <w:r w:rsidRPr="003B314D">
      <w:rPr>
        <w:rFonts w:asciiTheme="majorHAnsi" w:eastAsiaTheme="majorEastAsia" w:hAnsiTheme="majorHAnsi" w:cstheme="majorBidi"/>
        <w:lang w:val="de-DE" w:eastAsia="zh-TW"/>
      </w:rPr>
      <w:pict>
        <v:group id="_x0000_s2056" style="position:absolute;margin-left:.45pt;margin-top:54pt;width:594.45pt;height:9.35pt;z-index:251666432;mso-width-percent:1000;mso-position-horizontal-relative:page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474747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E439A3">
      <w:rPr>
        <w:rFonts w:asciiTheme="majorHAnsi" w:hAnsiTheme="majorHAnsi" w:cstheme="majorHAnsi"/>
      </w:rPr>
      <w:t xml:space="preserve">Name: ________________  </w:t>
    </w:r>
    <w:r w:rsidR="00E439A3">
      <w:rPr>
        <w:rFonts w:asciiTheme="majorHAnsi" w:hAnsiTheme="majorHAnsi" w:cstheme="majorHAnsi"/>
      </w:rPr>
      <w:ptab w:relativeTo="margin" w:alignment="right" w:leader="none"/>
    </w:r>
    <w:r w:rsidR="00E439A3">
      <w:rPr>
        <w:rFonts w:asciiTheme="majorHAnsi" w:hAnsiTheme="majorHAnsi" w:cstheme="majorHAnsi"/>
      </w:rPr>
      <w:t>21/6/2011</w:t>
    </w:r>
  </w:p>
  <w:p w:rsidR="00E439A3" w:rsidRPr="00E439A3" w:rsidRDefault="00E439A3">
    <w:pPr>
      <w:pStyle w:val="Kopfzeile"/>
      <w:rPr>
        <w:rFonts w:asciiTheme="majorHAnsi" w:eastAsiaTheme="majorEastAsia" w:hAnsiTheme="majorHAnsi" w:cstheme="majorBidi"/>
        <w:sz w:val="28"/>
        <w:szCs w:val="28"/>
      </w:rPr>
    </w:pPr>
  </w:p>
  <w:p w:rsidR="00FF7EED" w:rsidRDefault="003B314D">
    <w:pPr>
      <w:pStyle w:val="Kopfzeile"/>
    </w:pPr>
    <w:r w:rsidRPr="003B314D">
      <w:rPr>
        <w:rFonts w:asciiTheme="majorHAnsi" w:eastAsiaTheme="majorEastAsia" w:hAnsiTheme="majorHAnsi" w:cstheme="majorBidi"/>
        <w:lang w:val="de-DE" w:eastAsia="zh-TW"/>
      </w:rPr>
      <w:pict>
        <v:rect id="_x0000_s2055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5f5f5f [3208]" strokecolor="#2f2f2f [1608]">
          <w10:wrap anchorx="page" anchory="page"/>
        </v:rect>
      </w:pict>
    </w:r>
    <w:r w:rsidRPr="003B314D">
      <w:rPr>
        <w:rFonts w:asciiTheme="majorHAnsi" w:eastAsiaTheme="majorEastAsia" w:hAnsiTheme="majorHAnsi" w:cstheme="majorBidi"/>
        <w:lang w:val="de-DE" w:eastAsia="zh-TW"/>
      </w:rPr>
      <w:pict>
        <v:rect id="_x0000_s2054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5f5f5f [3208]" strokecolor="#2f2f2f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8405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3554"/>
    <o:shapelayout v:ext="edit">
      <o:idmap v:ext="edit" data="2"/>
      <o:rules v:ext="edit"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313C6"/>
    <w:rsid w:val="000313C6"/>
    <w:rsid w:val="000918C4"/>
    <w:rsid w:val="000C4E9A"/>
    <w:rsid w:val="000E207A"/>
    <w:rsid w:val="00355553"/>
    <w:rsid w:val="00383894"/>
    <w:rsid w:val="003B314D"/>
    <w:rsid w:val="003F54F4"/>
    <w:rsid w:val="00405335"/>
    <w:rsid w:val="004144E7"/>
    <w:rsid w:val="00480F33"/>
    <w:rsid w:val="004F3206"/>
    <w:rsid w:val="005806B0"/>
    <w:rsid w:val="00756CA9"/>
    <w:rsid w:val="007A5064"/>
    <w:rsid w:val="00867C99"/>
    <w:rsid w:val="0087256D"/>
    <w:rsid w:val="008928CB"/>
    <w:rsid w:val="008A6013"/>
    <w:rsid w:val="009A4260"/>
    <w:rsid w:val="009F3919"/>
    <w:rsid w:val="00A50A3D"/>
    <w:rsid w:val="00AC707D"/>
    <w:rsid w:val="00B35821"/>
    <w:rsid w:val="00B547C2"/>
    <w:rsid w:val="00BB3349"/>
    <w:rsid w:val="00C779AB"/>
    <w:rsid w:val="00C80478"/>
    <w:rsid w:val="00CD22F0"/>
    <w:rsid w:val="00CE562F"/>
    <w:rsid w:val="00E439A3"/>
    <w:rsid w:val="00EA1471"/>
    <w:rsid w:val="00F4459B"/>
    <w:rsid w:val="00F47A47"/>
    <w:rsid w:val="00F7521C"/>
    <w:rsid w:val="00FE5949"/>
    <w:rsid w:val="00FF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6CA9"/>
  </w:style>
  <w:style w:type="paragraph" w:styleId="berschrift1">
    <w:name w:val="heading 1"/>
    <w:basedOn w:val="Standard"/>
    <w:next w:val="Standard"/>
    <w:link w:val="berschrift1Zchn"/>
    <w:uiPriority w:val="9"/>
    <w:qFormat/>
    <w:rsid w:val="005806B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06B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7EE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7EE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7EE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7EE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7EE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7EE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7EE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06B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06B0"/>
    <w:rPr>
      <w:rFonts w:asciiTheme="majorHAnsi" w:eastAsiaTheme="majorEastAsia" w:hAnsiTheme="majorHAnsi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06B0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06B0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7EED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7EED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7EED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7EED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7E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7E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7E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F7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7EED"/>
  </w:style>
  <w:style w:type="paragraph" w:styleId="Fuzeile">
    <w:name w:val="footer"/>
    <w:basedOn w:val="Standard"/>
    <w:link w:val="FuzeileZchn"/>
    <w:uiPriority w:val="99"/>
    <w:unhideWhenUsed/>
    <w:rsid w:val="00FF7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7EE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7EED"/>
    <w:rPr>
      <w:rFonts w:ascii="Tahoma" w:hAnsi="Tahoma" w:cs="Tahoma"/>
      <w:sz w:val="16"/>
      <w:szCs w:val="16"/>
    </w:rPr>
  </w:style>
  <w:style w:type="paragraph" w:customStyle="1" w:styleId="AEB4F0B0EDF349F5B35D593DC1BFA8CF">
    <w:name w:val="AEB4F0B0EDF349F5B35D593DC1BFA8CF"/>
    <w:rsid w:val="00E439A3"/>
    <w:rPr>
      <w:rFonts w:eastAsiaTheme="minorEastAsia"/>
      <w:lang w:val="en-US"/>
    </w:rPr>
  </w:style>
  <w:style w:type="table" w:styleId="Tabellengitternetz">
    <w:name w:val="Table Grid"/>
    <w:basedOn w:val="NormaleTabelle"/>
    <w:uiPriority w:val="59"/>
    <w:rsid w:val="00E43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HTMLId1" Type="http://schemas.openxmlformats.org/officeDocument/2006/relationships/aFChunk" Target="html1.htm" TargetMode="Internal"/>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aufgabenfabrik\app\media\templates\template1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$Year$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$Lehrer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$Title$</dc:title>
  <dc:creator>RamirezZ</dc:creator>
  <cp:lastModifiedBy>RamirezZ</cp:lastModifiedBy>
  <cp:revision>10</cp:revision>
  <dcterms:created xsi:type="dcterms:W3CDTF">2011-06-20T15:26:00Z</dcterms:created>
  <dcterms:modified xsi:type="dcterms:W3CDTF">2011-06-20T20:57:00Z</dcterms:modified>
</cp:coreProperties>
</file>