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CA9" w:rsidRDefault="00FF7EED" w:rsidP="00FF7EED">
      <w:pPr>
        <w:pStyle w:val="Titel"/>
      </w:pPr>
      <w:r>
        <w:t>$Title$</w:t>
      </w:r>
    </w:p>
    <w:p w:rsidR="00480F33" w:rsidRDefault="00BB3349" w:rsidP="00FF7EED">
      <w:pPr>
        <w:pStyle w:val="berschrift1"/>
        <w:numPr>
          <w:ilvl w:val="0"/>
          <w:numId w:val="0"/>
        </w:numPr>
        <w:ind w:left="432" w:hanging="432"/>
      </w:pPr>
      <w:r>
        <w:t>$content</w:t>
      </w:r>
      <w:r w:rsidR="0087256D">
        <w:t>$</w:t>
      </w:r>
    </w:p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Default="00480F33" w:rsidP="00480F33"/>
    <w:p w:rsidR="000C4E9A" w:rsidRDefault="00480F33" w:rsidP="00480F33">
      <w:pPr>
        <w:tabs>
          <w:tab w:val="left" w:pos="1815"/>
        </w:tabs>
      </w:pPr>
      <w:r>
        <w:tab/>
      </w:r>
    </w:p>
    <w:p w:rsidR="000C4E9A" w:rsidRPr="000C4E9A" w:rsidRDefault="000C4E9A" w:rsidP="000C4E9A"/>
    <w:p w:rsidR="000C4E9A" w:rsidRPr="000C4E9A" w:rsidRDefault="000C4E9A" w:rsidP="000C4E9A"/>
    <w:p w:rsidR="000C4E9A" w:rsidRDefault="000C4E9A" w:rsidP="000C4E9A"/>
    <w:p w:rsidR="00FF7EED" w:rsidRPr="000C4E9A" w:rsidRDefault="000C4E9A" w:rsidP="000C4E9A">
      <w:pPr>
        <w:tabs>
          <w:tab w:val="left" w:pos="3720"/>
        </w:tabs>
      </w:pPr>
      <w:r>
        <w:tab/>
      </w:r>
    </w:p>
    <w:sectPr w:rsidR="00FF7EED" w:rsidRPr="000C4E9A" w:rsidSect="00E439A3">
      <w:headerReference w:type="default" r:id="rId8"/>
      <w:footerReference w:type="default" r:id="rId9"/>
      <w:pgSz w:w="11906" w:h="16838"/>
      <w:pgMar w:top="1417" w:right="1417" w:bottom="1134" w:left="1417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821" w:rsidRDefault="00B35821" w:rsidP="00FF7EED">
      <w:pPr>
        <w:spacing w:after="0" w:line="240" w:lineRule="auto"/>
      </w:pPr>
      <w:r>
        <w:separator/>
      </w:r>
    </w:p>
  </w:endnote>
  <w:endnote w:type="continuationSeparator" w:id="0">
    <w:p w:rsidR="00B35821" w:rsidRDefault="00B35821" w:rsidP="00FF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2F0" w:rsidRDefault="00CD22F0">
    <w:pPr>
      <w:pStyle w:val="Fuzeile"/>
      <w:pBdr>
        <w:top w:val="thinThickSmallGap" w:sz="24" w:space="1" w:color="585858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$NameTeacher$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Seite </w:t>
    </w:r>
    <w:fldSimple w:instr=" PAGE   \* MERGEFORMAT ">
      <w:r w:rsidR="007A5064" w:rsidRPr="007A5064">
        <w:rPr>
          <w:rFonts w:asciiTheme="majorHAnsi" w:hAnsiTheme="majorHAnsi"/>
          <w:noProof/>
        </w:rPr>
        <w:t>1</w:t>
      </w:r>
    </w:fldSimple>
  </w:p>
  <w:p w:rsidR="00FF7EED" w:rsidRDefault="00FF7EED" w:rsidP="00E439A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821" w:rsidRDefault="00B35821" w:rsidP="00FF7EED">
      <w:pPr>
        <w:spacing w:after="0" w:line="240" w:lineRule="auto"/>
      </w:pPr>
      <w:r>
        <w:separator/>
      </w:r>
    </w:p>
  </w:footnote>
  <w:footnote w:type="continuationSeparator" w:id="0">
    <w:p w:rsidR="00B35821" w:rsidRDefault="00B35821" w:rsidP="00FF7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9A3" w:rsidRPr="00E439A3" w:rsidRDefault="00E439A3" w:rsidP="00E439A3">
    <w:pPr>
      <w:pStyle w:val="Fuzeile"/>
      <w:jc w:val="center"/>
      <w:rPr>
        <w:rFonts w:asciiTheme="majorHAnsi" w:hAnsiTheme="majorHAnsi" w:cstheme="majorHAnsi"/>
        <w:sz w:val="32"/>
        <w:szCs w:val="32"/>
      </w:rPr>
    </w:pPr>
    <w:r w:rsidRPr="00E439A3">
      <w:rPr>
        <w:rFonts w:asciiTheme="majorHAnsi" w:hAnsiTheme="majorHAnsi" w:cstheme="majorHAnsi"/>
        <w:sz w:val="32"/>
        <w:szCs w:val="32"/>
      </w:rPr>
      <w:t>$Title$</w:t>
    </w:r>
  </w:p>
  <w:p w:rsidR="00E439A3" w:rsidRPr="00E439A3" w:rsidRDefault="003B314D" w:rsidP="00E439A3">
    <w:pPr>
      <w:pStyle w:val="Fuzeile"/>
      <w:rPr>
        <w:rFonts w:asciiTheme="majorHAnsi" w:hAnsiTheme="majorHAnsi" w:cstheme="majorHAnsi"/>
      </w:rPr>
    </w:pPr>
    <w:r w:rsidRPr="003B314D">
      <w:rPr>
        <w:rFonts w:asciiTheme="majorHAnsi" w:eastAsiaTheme="majorEastAsia" w:hAnsiTheme="majorHAnsi" w:cstheme="majorBidi"/>
        <w:lang w:val="de-DE" w:eastAsia="zh-TW"/>
      </w:rPr>
      <w:pict>
        <v:group id="_x0000_s2056" style="position:absolute;margin-left:.45pt;margin-top:54pt;width:594.45pt;height:9.35pt;z-index:251666432;mso-width-percent:1000;mso-position-horizontal-relative:page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474747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E439A3">
      <w:rPr>
        <w:rFonts w:asciiTheme="majorHAnsi" w:hAnsiTheme="majorHAnsi" w:cstheme="majorHAnsi"/>
      </w:rPr>
      <w:t xml:space="preserve">$NameStudent$  </w:t>
    </w:r>
    <w:r w:rsidR="00E439A3">
      <w:rPr>
        <w:rFonts w:asciiTheme="majorHAnsi" w:hAnsiTheme="majorHAnsi" w:cstheme="majorHAnsi"/>
      </w:rPr>
      <w:ptab w:relativeTo="margin" w:alignment="right" w:leader="none"/>
    </w:r>
    <w:r w:rsidR="00E439A3">
      <w:rPr>
        <w:rFonts w:asciiTheme="majorHAnsi" w:hAnsiTheme="majorHAnsi" w:cstheme="majorHAnsi"/>
      </w:rPr>
      <w:t>$Date$</w:t>
    </w:r>
  </w:p>
  <w:p w:rsidR="00E439A3" w:rsidRPr="00E439A3" w:rsidRDefault="00E439A3">
    <w:pPr>
      <w:pStyle w:val="Kopfzeile"/>
      <w:rPr>
        <w:rFonts w:asciiTheme="majorHAnsi" w:eastAsiaTheme="majorEastAsia" w:hAnsiTheme="majorHAnsi" w:cstheme="majorBidi"/>
        <w:sz w:val="28"/>
        <w:szCs w:val="28"/>
      </w:rPr>
    </w:pPr>
  </w:p>
  <w:p w:rsidR="00FF7EED" w:rsidRDefault="003B314D">
    <w:pPr>
      <w:pStyle w:val="Kopfzeile"/>
    </w:pPr>
    <w:r w:rsidRPr="003B314D">
      <w:rPr>
        <w:rFonts w:asciiTheme="majorHAnsi" w:eastAsiaTheme="majorEastAsia" w:hAnsiTheme="majorHAnsi" w:cstheme="majorBidi"/>
        <w:lang w:val="de-DE" w:eastAsia="zh-TW"/>
      </w:rPr>
      <w:pict>
        <v:rect id="_x0000_s2055" style="position:absolute;margin-left:0;margin-top:0;width:7.15pt;height:64pt;z-index:251665408;mso-height-percent:900;mso-position-horizontal:center;mso-position-horizontal-relative:right-margin-area;mso-position-vertical:top;mso-position-vertical-relative:page;mso-height-percent:900;mso-height-relative:top-margin-area" fillcolor="#5f5f5f [3208]" strokecolor="#2f2f2f [1608]">
          <w10:wrap anchorx="page" anchory="page"/>
        </v:rect>
      </w:pict>
    </w:r>
    <w:r w:rsidRPr="003B314D">
      <w:rPr>
        <w:rFonts w:asciiTheme="majorHAnsi" w:eastAsiaTheme="majorEastAsia" w:hAnsiTheme="majorHAnsi" w:cstheme="majorBidi"/>
        <w:lang w:val="de-DE" w:eastAsia="zh-TW"/>
      </w:rPr>
      <w:pict>
        <v:rect id="_x0000_s2054" style="position:absolute;margin-left:0;margin-top:0;width:7.15pt;height:64pt;z-index:251664384;mso-height-percent:900;mso-position-horizontal:center;mso-position-horizontal-relative:left-margin-area;mso-position-vertical:top;mso-position-vertical-relative:page;mso-height-percent:900;mso-height-relative:top-margin-area" fillcolor="#5f5f5f [3208]" strokecolor="#2f2f2f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8405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3554"/>
    <o:shapelayout v:ext="edit">
      <o:idmap v:ext="edit" data="2"/>
      <o:rules v:ext="edit">
        <o:r id="V:Rule2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313C6"/>
    <w:rsid w:val="000313C6"/>
    <w:rsid w:val="000918C4"/>
    <w:rsid w:val="000C4E9A"/>
    <w:rsid w:val="000E207A"/>
    <w:rsid w:val="00355553"/>
    <w:rsid w:val="00383894"/>
    <w:rsid w:val="003B314D"/>
    <w:rsid w:val="003F54F4"/>
    <w:rsid w:val="00405335"/>
    <w:rsid w:val="004144E7"/>
    <w:rsid w:val="00480F33"/>
    <w:rsid w:val="004F3206"/>
    <w:rsid w:val="005806B0"/>
    <w:rsid w:val="00756CA9"/>
    <w:rsid w:val="007A5064"/>
    <w:rsid w:val="00867C99"/>
    <w:rsid w:val="0087256D"/>
    <w:rsid w:val="008928CB"/>
    <w:rsid w:val="008A6013"/>
    <w:rsid w:val="009A4260"/>
    <w:rsid w:val="009F3919"/>
    <w:rsid w:val="00A50A3D"/>
    <w:rsid w:val="00AC707D"/>
    <w:rsid w:val="00B35821"/>
    <w:rsid w:val="00B547C2"/>
    <w:rsid w:val="00BB3349"/>
    <w:rsid w:val="00C779AB"/>
    <w:rsid w:val="00C80478"/>
    <w:rsid w:val="00CD22F0"/>
    <w:rsid w:val="00CE562F"/>
    <w:rsid w:val="00E439A3"/>
    <w:rsid w:val="00EA1471"/>
    <w:rsid w:val="00F4459B"/>
    <w:rsid w:val="00F47A47"/>
    <w:rsid w:val="00F7521C"/>
    <w:rsid w:val="00FE5949"/>
    <w:rsid w:val="00FF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6CA9"/>
  </w:style>
  <w:style w:type="paragraph" w:styleId="berschrift1">
    <w:name w:val="heading 1"/>
    <w:basedOn w:val="Standard"/>
    <w:next w:val="Standard"/>
    <w:link w:val="berschrift1Zchn"/>
    <w:uiPriority w:val="9"/>
    <w:qFormat/>
    <w:rsid w:val="005806B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06B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7EE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7EE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7EE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7EE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7EE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7EE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7EE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806B0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806B0"/>
    <w:rPr>
      <w:rFonts w:asciiTheme="majorHAnsi" w:eastAsiaTheme="majorEastAsia" w:hAnsiTheme="majorHAnsi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06B0"/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06B0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7EED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7EED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7EED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7EED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7E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7E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7E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F7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7EED"/>
  </w:style>
  <w:style w:type="paragraph" w:styleId="Fuzeile">
    <w:name w:val="footer"/>
    <w:basedOn w:val="Standard"/>
    <w:link w:val="FuzeileZchn"/>
    <w:uiPriority w:val="99"/>
    <w:unhideWhenUsed/>
    <w:rsid w:val="00FF7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7EE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7EED"/>
    <w:rPr>
      <w:rFonts w:ascii="Tahoma" w:hAnsi="Tahoma" w:cs="Tahoma"/>
      <w:sz w:val="16"/>
      <w:szCs w:val="16"/>
    </w:rPr>
  </w:style>
  <w:style w:type="paragraph" w:customStyle="1" w:styleId="AEB4F0B0EDF349F5B35D593DC1BFA8CF">
    <w:name w:val="AEB4F0B0EDF349F5B35D593DC1BFA8CF"/>
    <w:rsid w:val="00E439A3"/>
    <w:rPr>
      <w:rFonts w:eastAsiaTheme="minorEastAsia"/>
      <w:lang w:val="en-US"/>
    </w:rPr>
  </w:style>
  <w:style w:type="table" w:styleId="Tabellengitternetz">
    <w:name w:val="Table Grid"/>
    <w:basedOn w:val="NormaleTabelle"/>
    <w:uiPriority w:val="59"/>
    <w:rsid w:val="00E43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aufgabenfabrik\app\media\templates\template1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$Year$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$Lehrer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$Title$</dc:title>
  <dc:creator>RamirezZ</dc:creator>
  <cp:lastModifiedBy>RamirezZ</cp:lastModifiedBy>
  <cp:revision>10</cp:revision>
  <dcterms:created xsi:type="dcterms:W3CDTF">2011-06-20T15:26:00Z</dcterms:created>
  <dcterms:modified xsi:type="dcterms:W3CDTF">2011-06-20T20:57:00Z</dcterms:modified>
</cp:coreProperties>
</file>