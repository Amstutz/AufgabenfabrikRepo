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" ContentType="application/xhtml+xml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CA9" w:rsidRDefault="00FF7EED" w:rsidP="00FF7EED">
      <w:pPr>
        <w:pStyle w:val="Titel"/>
      </w:pPr>
      <w:r>
        <w:t>Testserie 2</w:t>
      </w:r>
    </w:p>
    <w:p w:rsidR="00480F33" w:rsidRDefault="00BB3349" w:rsidP="00FF7EED">
      <w:pPr>
        <w:pStyle w:val="berschrift1"/>
        <w:numPr>
          <w:ilvl w:val="0"/>
          <w:numId w:val="0"/>
        </w:numPr>
        <w:ind w:left="432" w:hanging="432"/>
      </w:pPr>
      <w:r>
        <w:t>
          <w:altChunk xmlns:r="http://schemas.openxmlformats.org/officeDocument/2006/relationships" xmlns:w="http://schemas.openxmlformats.org/wordprocessingml/2006/main" r:id="rHTMLId1"/>
        </w:t>
      </w:r>
    </w:p>
    <w:p w:rsidR="00480F33" w:rsidRDefault="00480F33" w:rsidP="00480F33"/>
    <w:p w:rsidR="00AC291D" w:rsidRPr="00DC446B" w:rsidRDefault="00AC291D" w:rsidP="00480F33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8"/>
          <w:szCs w:val="28"/>
        </w:rPr>
      </w:pPr>
      <w:bookmarkStart w:id="0" w:name="_GoBack"/>
      <w:bookmarkEnd w:id="0"/>
    </w:p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Default="00480F33" w:rsidP="00480F33"/>
    <w:p w:rsidR="000C4E9A" w:rsidRDefault="00480F33" w:rsidP="00480F33">
      <w:pPr>
        <w:tabs>
          <w:tab w:val="left" w:pos="1815"/>
        </w:tabs>
      </w:pPr>
      <w:r>
        <w:tab/>
      </w:r>
    </w:p>
    <w:p w:rsidR="000C4E9A" w:rsidRPr="000C4E9A" w:rsidRDefault="000C4E9A" w:rsidP="000C4E9A"/>
    <w:p w:rsidR="000C4E9A" w:rsidRPr="000C4E9A" w:rsidRDefault="000C4E9A" w:rsidP="000C4E9A"/>
    <w:p w:rsidR="000C4E9A" w:rsidRDefault="000C4E9A" w:rsidP="000C4E9A"/>
    <w:p w:rsidR="00FF7EED" w:rsidRPr="000C4E9A" w:rsidRDefault="000C4E9A" w:rsidP="000C4E9A">
      <w:pPr>
        <w:tabs>
          <w:tab w:val="left" w:pos="3720"/>
        </w:tabs>
      </w:pPr>
      <w:r>
        <w:tab/>
      </w:r>
    </w:p>
    <w:sectPr w:rsidR="00FF7EED" w:rsidRPr="000C4E9A" w:rsidSect="00E439A3">
      <w:headerReference w:type="default" r:id="rId9"/>
      <w:footerReference w:type="default" r:id="rId10"/>
      <w:pgSz w:w="11906" w:h="16838"/>
      <w:pgMar w:top="1417" w:right="1417" w:bottom="1134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170" w:rsidRDefault="00B05170" w:rsidP="00FF7EED">
      <w:pPr>
        <w:spacing w:after="0" w:line="240" w:lineRule="auto"/>
      </w:pPr>
      <w:r>
        <w:separator/>
      </w:r>
    </w:p>
  </w:endnote>
  <w:endnote w:type="continuationSeparator" w:id="0">
    <w:p w:rsidR="00B05170" w:rsidRDefault="00B05170" w:rsidP="00FF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2F0" w:rsidRDefault="00CD22F0">
    <w:pPr>
      <w:pStyle w:val="Fuzeile"/>
      <w:pBdr>
        <w:top w:val="thinThickSmallGap" w:sz="24" w:space="1" w:color="585858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Erstellt von: Timon Amstutz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Seite </w:t>
    </w:r>
    <w:r w:rsidR="00B05170">
      <w:fldChar w:fldCharType="begin"/>
    </w:r>
    <w:r w:rsidR="00B05170">
      <w:instrText xml:space="preserve"> PAGE   \* MERGEFORMAT </w:instrText>
    </w:r>
    <w:r w:rsidR="00B05170">
      <w:fldChar w:fldCharType="separate"/>
    </w:r>
    <w:r w:rsidR="00DC446B" w:rsidRPr="00DC446B">
      <w:rPr>
        <w:rFonts w:asciiTheme="majorHAnsi" w:hAnsiTheme="majorHAnsi"/>
        <w:noProof/>
      </w:rPr>
      <w:t>1</w:t>
    </w:r>
    <w:r w:rsidR="00B05170">
      <w:rPr>
        <w:rFonts w:asciiTheme="majorHAnsi" w:hAnsiTheme="majorHAnsi"/>
        <w:noProof/>
      </w:rPr>
      <w:fldChar w:fldCharType="end"/>
    </w:r>
  </w:p>
  <w:p w:rsidR="00FF7EED" w:rsidRDefault="00FF7EED" w:rsidP="00E439A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170" w:rsidRDefault="00B05170" w:rsidP="00FF7EED">
      <w:pPr>
        <w:spacing w:after="0" w:line="240" w:lineRule="auto"/>
      </w:pPr>
      <w:r>
        <w:separator/>
      </w:r>
    </w:p>
  </w:footnote>
  <w:footnote w:type="continuationSeparator" w:id="0">
    <w:p w:rsidR="00B05170" w:rsidRDefault="00B05170" w:rsidP="00FF7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9A3" w:rsidRPr="00E439A3" w:rsidRDefault="00E439A3" w:rsidP="00E439A3">
    <w:pPr>
      <w:pStyle w:val="Fuzeile"/>
      <w:jc w:val="center"/>
      <w:rPr>
        <w:rFonts w:asciiTheme="majorHAnsi" w:hAnsiTheme="majorHAnsi" w:cstheme="majorHAnsi"/>
        <w:sz w:val="32"/>
        <w:szCs w:val="32"/>
      </w:rPr>
    </w:pPr>
    <w:r w:rsidRPr="00E439A3">
      <w:rPr>
        <w:rFonts w:asciiTheme="majorHAnsi" w:hAnsiTheme="majorHAnsi" w:cstheme="majorHAnsi"/>
        <w:sz w:val="32"/>
        <w:szCs w:val="32"/>
      </w:rPr>
      <w:t>Testserie 2</w:t>
    </w:r>
  </w:p>
  <w:p w:rsidR="00E439A3" w:rsidRPr="00E439A3" w:rsidRDefault="00B05170" w:rsidP="00E439A3">
    <w:pPr>
      <w:pStyle w:val="Fuzeile"/>
      <w:rPr>
        <w:rFonts w:asciiTheme="majorHAnsi" w:hAnsiTheme="majorHAnsi" w:cstheme="majorHAnsi"/>
      </w:rPr>
    </w:pPr>
    <w:r>
      <w:rPr>
        <w:rFonts w:asciiTheme="majorHAnsi" w:eastAsiaTheme="majorEastAsia" w:hAnsiTheme="majorHAnsi" w:cstheme="majorBidi"/>
        <w:lang w:val="de-DE" w:eastAsia="zh-TW"/>
      </w:rPr>
      <w:pict>
        <v:group id="_x0000_s2056" style="position:absolute;margin-left:.45pt;margin-top:54pt;width:594.45pt;height:9.35pt;z-index:251666432;mso-width-percent:1000;mso-position-horizontal-relative:page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474747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E439A3">
      <w:rPr>
        <w:rFonts w:asciiTheme="majorHAnsi" w:hAnsiTheme="majorHAnsi" w:cstheme="majorHAnsi"/>
      </w:rPr>
      <w:t xml:space="preserve">Name: ________________  </w:t>
    </w:r>
    <w:r w:rsidR="00E439A3">
      <w:rPr>
        <w:rFonts w:asciiTheme="majorHAnsi" w:hAnsiTheme="majorHAnsi" w:cstheme="majorHAnsi"/>
      </w:rPr>
      <w:ptab w:relativeTo="margin" w:alignment="right" w:leader="none"/>
    </w:r>
    <w:r w:rsidR="00E439A3">
      <w:rPr>
        <w:rFonts w:asciiTheme="majorHAnsi" w:hAnsiTheme="majorHAnsi" w:cstheme="majorHAnsi"/>
      </w:rPr>
      <w:t>2012-04-23</w:t>
    </w:r>
  </w:p>
  <w:p w:rsidR="00E439A3" w:rsidRPr="00E439A3" w:rsidRDefault="00E439A3">
    <w:pPr>
      <w:pStyle w:val="Kopfzeile"/>
      <w:rPr>
        <w:rFonts w:asciiTheme="majorHAnsi" w:eastAsiaTheme="majorEastAsia" w:hAnsiTheme="majorHAnsi" w:cstheme="majorBidi"/>
        <w:sz w:val="28"/>
        <w:szCs w:val="28"/>
      </w:rPr>
    </w:pPr>
  </w:p>
  <w:p w:rsidR="00FF7EED" w:rsidRDefault="00B05170">
    <w:pPr>
      <w:pStyle w:val="Kopfzeile"/>
    </w:pPr>
    <w:r>
      <w:rPr>
        <w:rFonts w:asciiTheme="majorHAnsi" w:eastAsiaTheme="majorEastAsia" w:hAnsiTheme="majorHAnsi" w:cstheme="majorBidi"/>
        <w:lang w:val="de-DE" w:eastAsia="zh-TW"/>
      </w:rPr>
      <w:pict>
        <v:rect id="_x0000_s2055" style="position:absolute;margin-left:0;margin-top:0;width:7.15pt;height:64pt;z-index:251665408;mso-height-percent:900;mso-position-horizontal:center;mso-position-horizontal-relative:right-margin-area;mso-position-vertical:top;mso-position-vertical-relative:page;mso-height-percent:900;mso-height-relative:top-margin-area" fillcolor="#5f5f5f [3208]" strokecolor="#2f2f2f [1608]">
          <w10:wrap anchorx="page" anchory="page"/>
        </v:rect>
      </w:pict>
    </w:r>
    <w:r>
      <w:rPr>
        <w:rFonts w:asciiTheme="majorHAnsi" w:eastAsiaTheme="majorEastAsia" w:hAnsiTheme="majorHAnsi" w:cstheme="majorBidi"/>
        <w:lang w:val="de-DE" w:eastAsia="zh-TW"/>
      </w:rPr>
      <w:pict>
        <v:rect id="_x0000_s2054" style="position:absolute;margin-left:0;margin-top:0;width:7.15pt;height:64pt;z-index:251664384;mso-height-percent:900;mso-position-horizontal:center;mso-position-horizontal-relative:left-margin-area;mso-position-vertical:top;mso-position-vertical-relative:page;mso-height-percent:900;mso-height-relative:top-margin-area" fillcolor="#5f5f5f [3208]" strokecolor="#2f2f2f [1608]"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8405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59"/>
    <o:shapelayout v:ext="edit">
      <o:idmap v:ext="edit" data="2"/>
      <o:rules v:ext="edit">
        <o:r id="V:Rule1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13C6"/>
    <w:rsid w:val="000313C6"/>
    <w:rsid w:val="000918C4"/>
    <w:rsid w:val="000C4E9A"/>
    <w:rsid w:val="000E207A"/>
    <w:rsid w:val="0034351B"/>
    <w:rsid w:val="00355553"/>
    <w:rsid w:val="00383894"/>
    <w:rsid w:val="003B314D"/>
    <w:rsid w:val="003C06E0"/>
    <w:rsid w:val="003F54F4"/>
    <w:rsid w:val="00405335"/>
    <w:rsid w:val="004144E7"/>
    <w:rsid w:val="00480F33"/>
    <w:rsid w:val="004E5195"/>
    <w:rsid w:val="004F3206"/>
    <w:rsid w:val="00507A23"/>
    <w:rsid w:val="00540106"/>
    <w:rsid w:val="005806B0"/>
    <w:rsid w:val="00756CA9"/>
    <w:rsid w:val="007A5064"/>
    <w:rsid w:val="00867C99"/>
    <w:rsid w:val="0087256D"/>
    <w:rsid w:val="008928CB"/>
    <w:rsid w:val="008A6013"/>
    <w:rsid w:val="009A4260"/>
    <w:rsid w:val="009F3919"/>
    <w:rsid w:val="00A50A3D"/>
    <w:rsid w:val="00AC291D"/>
    <w:rsid w:val="00AC707D"/>
    <w:rsid w:val="00B05170"/>
    <w:rsid w:val="00B35821"/>
    <w:rsid w:val="00B547C2"/>
    <w:rsid w:val="00BB3349"/>
    <w:rsid w:val="00C779AB"/>
    <w:rsid w:val="00C80478"/>
    <w:rsid w:val="00CD22F0"/>
    <w:rsid w:val="00CE562F"/>
    <w:rsid w:val="00DC446B"/>
    <w:rsid w:val="00E439A3"/>
    <w:rsid w:val="00EA1471"/>
    <w:rsid w:val="00F4459B"/>
    <w:rsid w:val="00F47A47"/>
    <w:rsid w:val="00F7521C"/>
    <w:rsid w:val="00FE5949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6CA9"/>
  </w:style>
  <w:style w:type="paragraph" w:styleId="berschrift1">
    <w:name w:val="heading 1"/>
    <w:basedOn w:val="Standard"/>
    <w:next w:val="Standard"/>
    <w:link w:val="berschrift1Zchn"/>
    <w:uiPriority w:val="9"/>
    <w:qFormat/>
    <w:rsid w:val="005806B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06B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7EE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7EE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7EE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7EE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7EE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7EE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7EE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806B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806B0"/>
    <w:rPr>
      <w:rFonts w:asciiTheme="majorHAnsi" w:eastAsiaTheme="majorEastAsia" w:hAnsiTheme="majorHAnsi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06B0"/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06B0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7EED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7EED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7EED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7EED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7E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7E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7E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F7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7EED"/>
  </w:style>
  <w:style w:type="paragraph" w:styleId="Fuzeile">
    <w:name w:val="footer"/>
    <w:basedOn w:val="Standard"/>
    <w:link w:val="FuzeileZchn"/>
    <w:uiPriority w:val="99"/>
    <w:unhideWhenUsed/>
    <w:rsid w:val="00FF7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7EE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7EED"/>
    <w:rPr>
      <w:rFonts w:ascii="Tahoma" w:hAnsi="Tahoma" w:cs="Tahoma"/>
      <w:sz w:val="16"/>
      <w:szCs w:val="16"/>
    </w:rPr>
  </w:style>
  <w:style w:type="paragraph" w:customStyle="1" w:styleId="AEB4F0B0EDF349F5B35D593DC1BFA8CF">
    <w:name w:val="AEB4F0B0EDF349F5B35D593DC1BFA8CF"/>
    <w:rsid w:val="00E439A3"/>
    <w:rPr>
      <w:rFonts w:eastAsiaTheme="minorEastAsia"/>
      <w:lang w:val="en-US"/>
    </w:rPr>
  </w:style>
  <w:style w:type="table" w:styleId="Tabellenraster">
    <w:name w:val="Table Grid"/>
    <w:basedOn w:val="NormaleTabelle"/>
    <w:uiPriority w:val="59"/>
    <w:rsid w:val="00E43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HTMLId1" Type="http://schemas.openxmlformats.org/officeDocument/2006/relationships/aFChunk" Target="html1.htm" TargetMode="Internal"/>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aufgabenfabrik\app\media\templates\template1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$Year$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template1.dotx</Template>
  <TotalTime>0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$Lehrer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$Title$</dc:title>
  <dc:creator>RamirezZ</dc:creator>
  <cp:lastModifiedBy>RamirezZ</cp:lastModifiedBy>
  <cp:revision>13</cp:revision>
  <dcterms:created xsi:type="dcterms:W3CDTF">2011-06-20T15:26:00Z</dcterms:created>
  <dcterms:modified xsi:type="dcterms:W3CDTF">2011-07-05T21:26:00Z</dcterms:modified>
</cp:coreProperties>
</file>