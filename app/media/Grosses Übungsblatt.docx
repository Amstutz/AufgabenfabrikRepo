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A9" w:rsidRDefault="00FF7EED" w:rsidP="00FF7EED">
      <w:pPr>
        <w:pStyle w:val="Titel"/>
      </w:pPr>
      <w:r>
        <w:t>Grosses Übungsblatt</w:t>
      </w:r>
    </w:p>
    <w:p w:rsidR="00480F33" w:rsidRDefault="00BB3349" w:rsidP="00FF7EED">
      <w:pPr>
        <w:pStyle w:val="berschrift1"/>
        <w:numPr>
          <w:ilvl w:val="0"/>
          <w:numId w:val="0"/>
        </w:numPr>
        <w:ind w:left="432" w:hanging="432"/>
      </w:pPr>
      <w:r>
        <w:t>
          <w:altChunk xmlns:r="http://schemas.openxmlformats.org/officeDocument/2006/relationships" xmlns:w="http://schemas.openxmlformats.org/wordprocessingml/2006/main" r:id="rHTMLId1"/>
        </w:t>
      </w:r>
    </w:p>
    <w:p w:rsidR="00480F33" w:rsidRDefault="00480F33" w:rsidP="00480F33"/>
    <w:p w:rsidR="00507A23" w:rsidRDefault="00507A23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8"/>
          <w:szCs w:val="28"/>
        </w:rPr>
      </w:pPr>
      <w:r>
        <w:br w:type="page"/>
      </w:r>
    </w:p>
    <w:p w:rsidR="00AC291D" w:rsidRDefault="00AC291D" w:rsidP="00AC291D">
      <w:pPr>
        <w:pStyle w:val="berschrift1"/>
        <w:numPr>
          <w:ilvl w:val="0"/>
          <w:numId w:val="0"/>
        </w:numPr>
        <w:ind w:left="432" w:hanging="432"/>
      </w:pPr>
      <w:r>
        <w:lastRenderedPageBreak/>
        <w:t>$</w:t>
      </w:r>
      <w:proofErr w:type="spellStart"/>
      <w:r>
        <w:t>solution</w:t>
      </w:r>
      <w:proofErr w:type="spellEnd"/>
      <w:r>
        <w:t>$</w:t>
      </w:r>
    </w:p>
    <w:p w:rsidR="00AC291D" w:rsidRDefault="00AC291D" w:rsidP="00480F33"/>
    <w:p w:rsidR="00507A23" w:rsidRDefault="00507A23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8"/>
          <w:szCs w:val="28"/>
        </w:rPr>
      </w:pPr>
      <w:r>
        <w:br w:type="page"/>
      </w:r>
    </w:p>
    <w:p w:rsidR="00AC291D" w:rsidRDefault="00AC291D" w:rsidP="00AC291D">
      <w:pPr>
        <w:pStyle w:val="berschrift1"/>
        <w:numPr>
          <w:ilvl w:val="0"/>
          <w:numId w:val="0"/>
        </w:numPr>
        <w:ind w:left="432" w:hanging="432"/>
      </w:pPr>
      <w:r>
        <w:lastRenderedPageBreak/>
        <w:t>$</w:t>
      </w:r>
      <w:proofErr w:type="spellStart"/>
      <w:r>
        <w:t>description</w:t>
      </w:r>
      <w:proofErr w:type="spellEnd"/>
      <w:r>
        <w:t>$</w:t>
      </w:r>
    </w:p>
    <w:p w:rsidR="00AC291D" w:rsidRPr="00480F33" w:rsidRDefault="00AC291D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Default="00480F33" w:rsidP="00480F33"/>
    <w:p w:rsidR="000C4E9A" w:rsidRDefault="00480F33" w:rsidP="00480F33">
      <w:pPr>
        <w:tabs>
          <w:tab w:val="left" w:pos="1815"/>
        </w:tabs>
      </w:pPr>
      <w:r>
        <w:tab/>
      </w:r>
    </w:p>
    <w:p w:rsidR="000C4E9A" w:rsidRPr="000C4E9A" w:rsidRDefault="000C4E9A" w:rsidP="000C4E9A"/>
    <w:p w:rsidR="000C4E9A" w:rsidRPr="000C4E9A" w:rsidRDefault="000C4E9A" w:rsidP="000C4E9A"/>
    <w:p w:rsidR="000C4E9A" w:rsidRDefault="000C4E9A" w:rsidP="000C4E9A"/>
    <w:p w:rsidR="00FF7EED" w:rsidRPr="000C4E9A" w:rsidRDefault="000C4E9A" w:rsidP="000C4E9A">
      <w:pPr>
        <w:tabs>
          <w:tab w:val="left" w:pos="3720"/>
        </w:tabs>
      </w:pPr>
      <w:r>
        <w:tab/>
      </w:r>
    </w:p>
    <w:sectPr w:rsidR="00FF7EED" w:rsidRPr="000C4E9A" w:rsidSect="00E439A3">
      <w:headerReference w:type="default" r:id="rId8"/>
      <w:footerReference w:type="default" r:id="rId9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106" w:rsidRDefault="00540106" w:rsidP="00FF7EED">
      <w:pPr>
        <w:spacing w:after="0" w:line="240" w:lineRule="auto"/>
      </w:pPr>
      <w:r>
        <w:separator/>
      </w:r>
    </w:p>
  </w:endnote>
  <w:endnote w:type="continuationSeparator" w:id="0">
    <w:p w:rsidR="00540106" w:rsidRDefault="00540106" w:rsidP="00F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F0" w:rsidRDefault="00CD22F0">
    <w:pPr>
      <w:pStyle w:val="Fuzeile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Erstellt von: Grosses Übungsblatt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Seite </w:t>
    </w:r>
    <w:fldSimple w:instr=" PAGE   \* MERGEFORMAT ">
      <w:r w:rsidR="00507A23" w:rsidRPr="00507A23">
        <w:rPr>
          <w:rFonts w:asciiTheme="majorHAnsi" w:hAnsiTheme="majorHAnsi"/>
          <w:noProof/>
        </w:rPr>
        <w:t>1</w:t>
      </w:r>
    </w:fldSimple>
  </w:p>
  <w:p w:rsidR="00FF7EED" w:rsidRDefault="00FF7EED" w:rsidP="00E439A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106" w:rsidRDefault="00540106" w:rsidP="00FF7EED">
      <w:pPr>
        <w:spacing w:after="0" w:line="240" w:lineRule="auto"/>
      </w:pPr>
      <w:r>
        <w:separator/>
      </w:r>
    </w:p>
  </w:footnote>
  <w:footnote w:type="continuationSeparator" w:id="0">
    <w:p w:rsidR="00540106" w:rsidRDefault="00540106" w:rsidP="00F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9A3" w:rsidRPr="00E439A3" w:rsidRDefault="00E439A3" w:rsidP="00E439A3">
    <w:pPr>
      <w:pStyle w:val="Fuzeile"/>
      <w:jc w:val="center"/>
      <w:rPr>
        <w:rFonts w:asciiTheme="majorHAnsi" w:hAnsiTheme="majorHAnsi" w:cstheme="majorHAnsi"/>
        <w:sz w:val="32"/>
        <w:szCs w:val="32"/>
      </w:rPr>
    </w:pPr>
    <w:r w:rsidRPr="00E439A3">
      <w:rPr>
        <w:rFonts w:asciiTheme="majorHAnsi" w:hAnsiTheme="majorHAnsi" w:cstheme="majorHAnsi"/>
        <w:sz w:val="32"/>
        <w:szCs w:val="32"/>
      </w:rPr>
      <w:t>Grosses Übungsblatt</w:t>
    </w:r>
  </w:p>
  <w:p w:rsidR="00E439A3" w:rsidRPr="00E439A3" w:rsidRDefault="0034351B" w:rsidP="00E439A3">
    <w:pPr>
      <w:pStyle w:val="Fuzeile"/>
      <w:rPr>
        <w:rFonts w:asciiTheme="majorHAnsi" w:hAnsiTheme="majorHAnsi" w:cstheme="majorHAnsi"/>
      </w:rPr>
    </w:pPr>
    <w:r w:rsidRPr="0034351B">
      <w:rPr>
        <w:rFonts w:asciiTheme="majorHAnsi" w:eastAsiaTheme="majorEastAsia" w:hAnsiTheme="majorHAnsi" w:cstheme="majorBidi"/>
        <w:lang w:val="de-DE" w:eastAsia="zh-TW"/>
      </w:rPr>
      <w:pict>
        <v:group id="_x0000_s2056" style="position:absolute;margin-left:.45pt;margin-top:54pt;width:594.45pt;height:9.35pt;z-index:251666432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474747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E439A3">
      <w:rPr>
        <w:rFonts w:asciiTheme="majorHAnsi" w:hAnsiTheme="majorHAnsi" w:cstheme="majorHAnsi"/>
      </w:rPr>
      <w:t xml:space="preserve">Name: ________________  </w:t>
    </w:r>
    <w:r w:rsidR="00E439A3">
      <w:rPr>
        <w:rFonts w:asciiTheme="majorHAnsi" w:hAnsiTheme="majorHAnsi" w:cstheme="majorHAnsi"/>
      </w:rPr>
      <w:ptab w:relativeTo="margin" w:alignment="right" w:leader="none"/>
    </w:r>
    <w:r w:rsidR="00E439A3">
      <w:rPr>
        <w:rFonts w:asciiTheme="majorHAnsi" w:hAnsiTheme="majorHAnsi" w:cstheme="majorHAnsi"/>
      </w:rPr>
      <w:t>20/06/2011</w:t>
    </w:r>
  </w:p>
  <w:p w:rsidR="00E439A3" w:rsidRPr="00E439A3" w:rsidRDefault="00E439A3">
    <w:pPr>
      <w:pStyle w:val="Kopfzeile"/>
      <w:rPr>
        <w:rFonts w:asciiTheme="majorHAnsi" w:eastAsiaTheme="majorEastAsia" w:hAnsiTheme="majorHAnsi" w:cstheme="majorBidi"/>
        <w:sz w:val="28"/>
        <w:szCs w:val="28"/>
      </w:rPr>
    </w:pPr>
  </w:p>
  <w:p w:rsidR="00FF7EED" w:rsidRDefault="0034351B">
    <w:pPr>
      <w:pStyle w:val="Kopfzeile"/>
    </w:pPr>
    <w:r w:rsidRPr="0034351B">
      <w:rPr>
        <w:rFonts w:asciiTheme="majorHAnsi" w:eastAsiaTheme="majorEastAsia" w:hAnsiTheme="majorHAnsi" w:cstheme="majorBidi"/>
        <w:lang w:val="de-DE"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5f5f5f [3208]" strokecolor="#2f2f2f [1608]">
          <w10:wrap anchorx="page" anchory="page"/>
        </v:rect>
      </w:pict>
    </w:r>
    <w:r w:rsidRPr="0034351B">
      <w:rPr>
        <w:rFonts w:asciiTheme="majorHAnsi" w:eastAsiaTheme="majorEastAsia" w:hAnsiTheme="majorHAnsi" w:cstheme="majorBidi"/>
        <w:lang w:val="de-DE"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5f5f5f [3208]" strokecolor="#2f2f2f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405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7650"/>
    <o:shapelayout v:ext="edit">
      <o:idmap v:ext="edit" data="2"/>
      <o:rules v:ext="edit"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313C6"/>
    <w:rsid w:val="000313C6"/>
    <w:rsid w:val="000918C4"/>
    <w:rsid w:val="000C4E9A"/>
    <w:rsid w:val="000E207A"/>
    <w:rsid w:val="0034351B"/>
    <w:rsid w:val="00355553"/>
    <w:rsid w:val="00383894"/>
    <w:rsid w:val="003B314D"/>
    <w:rsid w:val="003C06E0"/>
    <w:rsid w:val="003F54F4"/>
    <w:rsid w:val="00405335"/>
    <w:rsid w:val="004144E7"/>
    <w:rsid w:val="00480F33"/>
    <w:rsid w:val="004E5195"/>
    <w:rsid w:val="004F3206"/>
    <w:rsid w:val="00507A23"/>
    <w:rsid w:val="00540106"/>
    <w:rsid w:val="005806B0"/>
    <w:rsid w:val="00756CA9"/>
    <w:rsid w:val="007A5064"/>
    <w:rsid w:val="00867C99"/>
    <w:rsid w:val="0087256D"/>
    <w:rsid w:val="008928CB"/>
    <w:rsid w:val="008A6013"/>
    <w:rsid w:val="009A4260"/>
    <w:rsid w:val="009F3919"/>
    <w:rsid w:val="00A50A3D"/>
    <w:rsid w:val="00AC291D"/>
    <w:rsid w:val="00AC707D"/>
    <w:rsid w:val="00B35821"/>
    <w:rsid w:val="00B547C2"/>
    <w:rsid w:val="00BB3349"/>
    <w:rsid w:val="00C779AB"/>
    <w:rsid w:val="00C80478"/>
    <w:rsid w:val="00CD22F0"/>
    <w:rsid w:val="00CE562F"/>
    <w:rsid w:val="00E439A3"/>
    <w:rsid w:val="00EA1471"/>
    <w:rsid w:val="00F4459B"/>
    <w:rsid w:val="00F47A47"/>
    <w:rsid w:val="00F7521C"/>
    <w:rsid w:val="00FE5949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CA9"/>
  </w:style>
  <w:style w:type="paragraph" w:styleId="berschrift1">
    <w:name w:val="heading 1"/>
    <w:basedOn w:val="Standard"/>
    <w:next w:val="Standard"/>
    <w:link w:val="berschrift1Zchn"/>
    <w:uiPriority w:val="9"/>
    <w:qFormat/>
    <w:rsid w:val="005806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6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E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E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E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E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E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E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E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6B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6B0"/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B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6B0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EE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EE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EE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EE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E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EED"/>
  </w:style>
  <w:style w:type="paragraph" w:styleId="Fuzeile">
    <w:name w:val="footer"/>
    <w:basedOn w:val="Standard"/>
    <w:link w:val="Fu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E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EED"/>
    <w:rPr>
      <w:rFonts w:ascii="Tahoma" w:hAnsi="Tahoma" w:cs="Tahoma"/>
      <w:sz w:val="16"/>
      <w:szCs w:val="16"/>
    </w:rPr>
  </w:style>
  <w:style w:type="paragraph" w:customStyle="1" w:styleId="AEB4F0B0EDF349F5B35D593DC1BFA8CF">
    <w:name w:val="AEB4F0B0EDF349F5B35D593DC1BFA8CF"/>
    <w:rsid w:val="00E439A3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E43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HTMLId1" Type="http://schemas.openxmlformats.org/officeDocument/2006/relationships/aFChunk" Target="html1.htm" TargetMode="Internal"/>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ufgabenfabrik\app\media\templates\template1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$Year$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3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$Lehrer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12</cp:revision>
  <dcterms:created xsi:type="dcterms:W3CDTF">2011-06-20T15:26:00Z</dcterms:created>
  <dcterms:modified xsi:type="dcterms:W3CDTF">2011-06-21T21:30:00Z</dcterms:modified>
</cp:coreProperties>
</file>