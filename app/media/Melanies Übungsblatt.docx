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A9" w:rsidRDefault="00FF7EED" w:rsidP="00FF7EED">
      <w:pPr>
        <w:pStyle w:val="Titel"/>
      </w:pPr>
      <w:r>
        <w:t>Melanies Übungsblatt</w:t>
      </w:r>
    </w:p>
    <w:p w:rsidR="00480F33" w:rsidRDefault="00BB3349" w:rsidP="00FF7EED">
      <w:pPr>
        <w:pStyle w:val="berschrift1"/>
        <w:numPr>
          <w:ilvl w:val="0"/>
          <w:numId w:val="0"/>
        </w:numPr>
        <w:ind w:left="432" w:hanging="432"/>
      </w:pPr>
      <w:r>
        <w:t>
          <w:altChunk xmlns:r="http://schemas.openxmlformats.org/officeDocument/2006/relationships" xmlns:w="http://schemas.openxmlformats.org/wordprocessingml/2006/main" r:id="rHTMLId1"/>
        </w:t>
      </w:r>
    </w:p>
    <w:p w:rsidR="00480F33" w:rsidRDefault="00480F33" w:rsidP="00480F33"/>
    <w:p w:rsidR="00507A23" w:rsidRDefault="00507A2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r>
        <w:br w:type="page"/>
      </w:r>
    </w:p>
    <w:p w:rsidR="00AC291D" w:rsidRDefault="00AC291D" w:rsidP="00AC291D">
      <w:pPr>
        <w:pStyle w:val="berschrift1"/>
        <w:numPr>
          <w:ilvl w:val="0"/>
          <w:numId w:val="0"/>
        </w:numPr>
        <w:ind w:left="432" w:hanging="432"/>
      </w:pPr>
      <w:r>
        <w:lastRenderedPageBreak/>
        <w:t>$</w:t>
      </w:r>
      <w:proofErr w:type="spellStart"/>
      <w:r>
        <w:t>solution</w:t>
      </w:r>
      <w:proofErr w:type="spellEnd"/>
      <w:r>
        <w:t>$</w:t>
      </w:r>
    </w:p>
    <w:p w:rsidR="00AC291D" w:rsidRDefault="00AC291D" w:rsidP="00480F33"/>
    <w:p w:rsidR="00507A23" w:rsidRDefault="00507A23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28"/>
          <w:szCs w:val="28"/>
        </w:rPr>
      </w:pPr>
      <w:r>
        <w:br w:type="page"/>
      </w:r>
    </w:p>
    <w:p w:rsidR="00AC291D" w:rsidRDefault="00AC291D" w:rsidP="00AC291D">
      <w:pPr>
        <w:pStyle w:val="berschrift1"/>
        <w:numPr>
          <w:ilvl w:val="0"/>
          <w:numId w:val="0"/>
        </w:numPr>
        <w:ind w:left="432" w:hanging="432"/>
      </w:pPr>
      <w:r>
        <w:lastRenderedPageBreak/>
        <w:t>$</w:t>
      </w:r>
      <w:proofErr w:type="spellStart"/>
      <w:r>
        <w:t>description</w:t>
      </w:r>
      <w:proofErr w:type="spellEnd"/>
      <w:r>
        <w:t>$</w:t>
      </w:r>
    </w:p>
    <w:p w:rsidR="00AC291D" w:rsidRPr="00480F33" w:rsidRDefault="00AC291D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Pr="00480F33" w:rsidRDefault="00480F33" w:rsidP="00480F33"/>
    <w:p w:rsidR="00480F33" w:rsidRDefault="00480F33" w:rsidP="00480F33"/>
    <w:p w:rsidR="000C4E9A" w:rsidRDefault="00480F33" w:rsidP="00480F33">
      <w:pPr>
        <w:tabs>
          <w:tab w:val="left" w:pos="1815"/>
        </w:tabs>
      </w:pPr>
      <w:r>
        <w:tab/>
      </w:r>
    </w:p>
    <w:p w:rsidR="000C4E9A" w:rsidRPr="000C4E9A" w:rsidRDefault="000C4E9A" w:rsidP="000C4E9A"/>
    <w:p w:rsidR="000C4E9A" w:rsidRPr="000C4E9A" w:rsidRDefault="000C4E9A" w:rsidP="000C4E9A"/>
    <w:p w:rsidR="000C4E9A" w:rsidRDefault="000C4E9A" w:rsidP="000C4E9A"/>
    <w:p w:rsidR="00FF7EED" w:rsidRPr="000C4E9A" w:rsidRDefault="000C4E9A" w:rsidP="000C4E9A">
      <w:pPr>
        <w:tabs>
          <w:tab w:val="left" w:pos="3720"/>
        </w:tabs>
      </w:pPr>
      <w:r>
        <w:tab/>
      </w:r>
    </w:p>
    <w:sectPr w:rsidR="00FF7EED" w:rsidRPr="000C4E9A" w:rsidSect="00E439A3">
      <w:headerReference w:type="default" r:id="rId8"/>
      <w:footerReference w:type="default" r:id="rId9"/>
      <w:pgSz w:w="11906" w:h="16838"/>
      <w:pgMar w:top="1417" w:right="1417" w:bottom="1134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0106" w:rsidRDefault="00540106" w:rsidP="00FF7EED">
      <w:pPr>
        <w:spacing w:after="0" w:line="240" w:lineRule="auto"/>
      </w:pPr>
      <w:r>
        <w:separator/>
      </w:r>
    </w:p>
  </w:endnote>
  <w:endnote w:type="continuationSeparator" w:id="0">
    <w:p w:rsidR="00540106" w:rsidRDefault="00540106" w:rsidP="00F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2F0" w:rsidRDefault="00CD22F0">
    <w:pPr>
      <w:pStyle w:val="Fuzeile"/>
      <w:pBdr>
        <w:top w:val="thinThickSmallGap" w:sz="24" w:space="1" w:color="585858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Erstellt von: Melanie Sterki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Seite </w:t>
    </w:r>
    <w:fldSimple w:instr=" PAGE   \* MERGEFORMAT ">
      <w:r w:rsidR="00507A23" w:rsidRPr="00507A23">
        <w:rPr>
          <w:rFonts w:asciiTheme="majorHAnsi" w:hAnsiTheme="majorHAnsi"/>
          <w:noProof/>
        </w:rPr>
        <w:t>1</w:t>
      </w:r>
    </w:fldSimple>
  </w:p>
  <w:p w:rsidR="00FF7EED" w:rsidRDefault="00FF7EED" w:rsidP="00E439A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0106" w:rsidRDefault="00540106" w:rsidP="00FF7EED">
      <w:pPr>
        <w:spacing w:after="0" w:line="240" w:lineRule="auto"/>
      </w:pPr>
      <w:r>
        <w:separator/>
      </w:r>
    </w:p>
  </w:footnote>
  <w:footnote w:type="continuationSeparator" w:id="0">
    <w:p w:rsidR="00540106" w:rsidRDefault="00540106" w:rsidP="00F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9A3" w:rsidRPr="00E439A3" w:rsidRDefault="00E439A3" w:rsidP="00E439A3">
    <w:pPr>
      <w:pStyle w:val="Fuzeile"/>
      <w:jc w:val="center"/>
      <w:rPr>
        <w:rFonts w:asciiTheme="majorHAnsi" w:hAnsiTheme="majorHAnsi" w:cstheme="majorHAnsi"/>
        <w:sz w:val="32"/>
        <w:szCs w:val="32"/>
      </w:rPr>
    </w:pPr>
    <w:r w:rsidRPr="00E439A3">
      <w:rPr>
        <w:rFonts w:asciiTheme="majorHAnsi" w:hAnsiTheme="majorHAnsi" w:cstheme="majorHAnsi"/>
        <w:sz w:val="32"/>
        <w:szCs w:val="32"/>
      </w:rPr>
      <w:t>Melanies Übungsblatt</w:t>
    </w:r>
  </w:p>
  <w:p w:rsidR="00E439A3" w:rsidRPr="00E439A3" w:rsidRDefault="0034351B" w:rsidP="00E439A3">
    <w:pPr>
      <w:pStyle w:val="Fuzeile"/>
      <w:rPr>
        <w:rFonts w:asciiTheme="majorHAnsi" w:hAnsiTheme="majorHAnsi" w:cstheme="majorHAnsi"/>
      </w:rPr>
    </w:pPr>
    <w:r w:rsidRPr="0034351B">
      <w:rPr>
        <w:rFonts w:asciiTheme="majorHAnsi" w:eastAsiaTheme="majorEastAsia" w:hAnsiTheme="majorHAnsi" w:cstheme="majorBidi"/>
        <w:lang w:val="de-DE" w:eastAsia="zh-TW"/>
      </w:rPr>
      <w:pict>
        <v:group id="_x0000_s2056" style="position:absolute;margin-left:.45pt;margin-top:54pt;width:594.45pt;height:9.35pt;z-index:251666432;mso-width-percent:1000;mso-position-horizontal-relative:page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474747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E439A3">
      <w:rPr>
        <w:rFonts w:asciiTheme="majorHAnsi" w:hAnsiTheme="majorHAnsi" w:cstheme="majorHAnsi"/>
      </w:rPr>
      <w:t xml:space="preserve">Name: ________________  </w:t>
    </w:r>
    <w:r w:rsidR="00E439A3">
      <w:rPr>
        <w:rFonts w:asciiTheme="majorHAnsi" w:hAnsiTheme="majorHAnsi" w:cstheme="majorHAnsi"/>
      </w:rPr>
      <w:ptab w:relativeTo="margin" w:alignment="right" w:leader="none"/>
    </w:r>
    <w:r w:rsidR="00E439A3">
      <w:rPr>
        <w:rFonts w:asciiTheme="majorHAnsi" w:hAnsiTheme="majorHAnsi" w:cstheme="majorHAnsi"/>
      </w:rPr>
      <w:t>22/07/2012</w:t>
    </w:r>
  </w:p>
  <w:p w:rsidR="00E439A3" w:rsidRPr="00E439A3" w:rsidRDefault="00E439A3">
    <w:pPr>
      <w:pStyle w:val="Kopfzeile"/>
      <w:rPr>
        <w:rFonts w:asciiTheme="majorHAnsi" w:eastAsiaTheme="majorEastAsia" w:hAnsiTheme="majorHAnsi" w:cstheme="majorBidi"/>
        <w:sz w:val="28"/>
        <w:szCs w:val="28"/>
      </w:rPr>
    </w:pPr>
  </w:p>
  <w:p w:rsidR="00FF7EED" w:rsidRDefault="0034351B">
    <w:pPr>
      <w:pStyle w:val="Kopfzeile"/>
    </w:pPr>
    <w:r w:rsidRPr="0034351B">
      <w:rPr>
        <w:rFonts w:asciiTheme="majorHAnsi" w:eastAsiaTheme="majorEastAsia" w:hAnsiTheme="majorHAnsi" w:cstheme="majorBidi"/>
        <w:lang w:val="de-DE" w:eastAsia="zh-TW"/>
      </w:rPr>
      <w:pict>
        <v:rect id="_x0000_s2055" style="position:absolute;margin-left:0;margin-top:0;width:7.15pt;height:64pt;z-index:251665408;mso-height-percent:900;mso-position-horizontal:center;mso-position-horizontal-relative:right-margin-area;mso-position-vertical:top;mso-position-vertical-relative:page;mso-height-percent:900;mso-height-relative:top-margin-area" fillcolor="#5f5f5f [3208]" strokecolor="#2f2f2f [1608]">
          <w10:wrap anchorx="page" anchory="page"/>
        </v:rect>
      </w:pict>
    </w:r>
    <w:r w:rsidRPr="0034351B">
      <w:rPr>
        <w:rFonts w:asciiTheme="majorHAnsi" w:eastAsiaTheme="majorEastAsia" w:hAnsiTheme="majorHAnsi" w:cstheme="majorBidi"/>
        <w:lang w:val="de-DE" w:eastAsia="zh-TW"/>
      </w:rPr>
      <w:pict>
        <v:rect id="_x0000_s2054" style="position:absolute;margin-left:0;margin-top:0;width:7.15pt;height:64pt;z-index:251664384;mso-height-percent:900;mso-position-horizontal:center;mso-position-horizontal-relative:left-margin-area;mso-position-vertical:top;mso-position-vertical-relative:page;mso-height-percent:900;mso-height-relative:top-margin-area" fillcolor="#5f5f5f [3208]" strokecolor="#2f2f2f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405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313C6"/>
    <w:rsid w:val="000313C6"/>
    <w:rsid w:val="000918C4"/>
    <w:rsid w:val="000C4E9A"/>
    <w:rsid w:val="000E207A"/>
    <w:rsid w:val="0034351B"/>
    <w:rsid w:val="00355553"/>
    <w:rsid w:val="00383894"/>
    <w:rsid w:val="003B314D"/>
    <w:rsid w:val="003C06E0"/>
    <w:rsid w:val="003F54F4"/>
    <w:rsid w:val="00405335"/>
    <w:rsid w:val="004144E7"/>
    <w:rsid w:val="00480F33"/>
    <w:rsid w:val="004E5195"/>
    <w:rsid w:val="004F3206"/>
    <w:rsid w:val="00507A23"/>
    <w:rsid w:val="00540106"/>
    <w:rsid w:val="005806B0"/>
    <w:rsid w:val="00756CA9"/>
    <w:rsid w:val="007A5064"/>
    <w:rsid w:val="00867C99"/>
    <w:rsid w:val="0087256D"/>
    <w:rsid w:val="008928CB"/>
    <w:rsid w:val="008A6013"/>
    <w:rsid w:val="009A4260"/>
    <w:rsid w:val="009F3919"/>
    <w:rsid w:val="00A50A3D"/>
    <w:rsid w:val="00AC291D"/>
    <w:rsid w:val="00AC707D"/>
    <w:rsid w:val="00B35821"/>
    <w:rsid w:val="00B547C2"/>
    <w:rsid w:val="00BB3349"/>
    <w:rsid w:val="00C779AB"/>
    <w:rsid w:val="00C80478"/>
    <w:rsid w:val="00CD22F0"/>
    <w:rsid w:val="00CE562F"/>
    <w:rsid w:val="00E439A3"/>
    <w:rsid w:val="00EA1471"/>
    <w:rsid w:val="00F4459B"/>
    <w:rsid w:val="00F47A47"/>
    <w:rsid w:val="00F7521C"/>
    <w:rsid w:val="00FE5949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6CA9"/>
  </w:style>
  <w:style w:type="paragraph" w:styleId="berschrift1">
    <w:name w:val="heading 1"/>
    <w:basedOn w:val="Standard"/>
    <w:next w:val="Standard"/>
    <w:link w:val="berschrift1Zchn"/>
    <w:uiPriority w:val="9"/>
    <w:qFormat/>
    <w:rsid w:val="005806B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6B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7EE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7EE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7EE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7EE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7EE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7EE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7EE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806B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6B0"/>
    <w:rPr>
      <w:rFonts w:asciiTheme="majorHAnsi" w:eastAsiaTheme="majorEastAsia" w:hAnsiTheme="majorHAnsi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6B0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6B0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7EED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7EED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7EED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7EED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7E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7E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EED"/>
  </w:style>
  <w:style w:type="paragraph" w:styleId="Fuzeile">
    <w:name w:val="footer"/>
    <w:basedOn w:val="Standard"/>
    <w:link w:val="FuzeileZchn"/>
    <w:uiPriority w:val="99"/>
    <w:unhideWhenUsed/>
    <w:rsid w:val="00FF7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EE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EED"/>
    <w:rPr>
      <w:rFonts w:ascii="Tahoma" w:hAnsi="Tahoma" w:cs="Tahoma"/>
      <w:sz w:val="16"/>
      <w:szCs w:val="16"/>
    </w:rPr>
  </w:style>
  <w:style w:type="paragraph" w:customStyle="1" w:styleId="AEB4F0B0EDF349F5B35D593DC1BFA8CF">
    <w:name w:val="AEB4F0B0EDF349F5B35D593DC1BFA8CF"/>
    <w:rsid w:val="00E439A3"/>
    <w:rPr>
      <w:rFonts w:eastAsiaTheme="minorEastAsia"/>
      <w:lang w:val="en-US"/>
    </w:rPr>
  </w:style>
  <w:style w:type="table" w:styleId="Tabellengitternetz">
    <w:name w:val="Table Grid"/>
    <w:basedOn w:val="NormaleTabelle"/>
    <w:uiPriority w:val="59"/>
    <w:rsid w:val="00E43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HTMLId1" Type="http://schemas.openxmlformats.org/officeDocument/2006/relationships/aFChunk" Target="html1.htm" TargetMode="Internal"/>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aufgabenfabrik\app\media\templates\template1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$Year$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3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$Lehrer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$Title$</dc:title>
  <dc:creator>RamirezZ</dc:creator>
  <cp:lastModifiedBy>RamirezZ</cp:lastModifiedBy>
  <cp:revision>12</cp:revision>
  <dcterms:created xsi:type="dcterms:W3CDTF">2011-06-20T15:26:00Z</dcterms:created>
  <dcterms:modified xsi:type="dcterms:W3CDTF">2011-06-21T21:30:00Z</dcterms:modified>
</cp:coreProperties>
</file>